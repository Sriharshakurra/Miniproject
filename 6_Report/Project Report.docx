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D6FB0A4"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 wp14:anchorId="48DC9B2A" wp14:editId="335C9743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6CF7C6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-514351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E0B2" w14:textId="5103921C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14:paraId="11092393" w14:textId="77777777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48DC9B5C" w14:textId="490CCDD7" w:rsidR="006F3721" w:rsidRPr="00F40045" w:rsidRDefault="00932147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Sorting Techniques using C Language.</w:t>
                            </w: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    <v:textbox>
                  <w:txbxContent>
                    <w:p w14:paraId="71A4E0B2" w14:textId="5103921C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14:paraId="11092393" w14:textId="77777777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48DC9B5C" w14:textId="490CCDD7" w:rsidR="006F3721" w:rsidRPr="00F40045" w:rsidRDefault="00932147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Sorting Techniques using C Language.</w:t>
                      </w: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7D07F75C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24789D2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fff</w:t>
      </w:r>
      <w:r w:rsidR="00635128">
        <w:rPr>
          <w:rFonts w:ascii="Arial" w:hAnsi="Arial" w:cs="Arial"/>
          <w:sz w:val="18"/>
        </w:rPr>
        <w:t>./</w:t>
      </w:r>
    </w:p>
    <w:p w14:paraId="48DC9A51" w14:textId="46EE38F2"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12B91FA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32" wp14:editId="368DCBD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2520D48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01</w:t>
                            </w:r>
                          </w:p>
                          <w:p w14:paraId="48DC9B62" w14:textId="36357B7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52B6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Member: </w:t>
                            </w:r>
                            <w:r w:rsidR="00E353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Kurra Sri Harsha</w:t>
                            </w:r>
                          </w:p>
                          <w:p w14:paraId="48DC9B63" w14:textId="2598CCBE"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 w:rsidR="00E353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3111</w:t>
                            </w:r>
                            <w:r w:rsidR="00FD065A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85</w:t>
                            </w:r>
                          </w:p>
                          <w:p w14:paraId="48DC9B64" w14:textId="19D31E09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Sorting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2520D48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01</w:t>
                      </w:r>
                    </w:p>
                    <w:p w14:paraId="48DC9B62" w14:textId="36357B7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52B6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Member: </w:t>
                      </w:r>
                      <w:r w:rsidR="00E35321">
                        <w:rPr>
                          <w:rFonts w:ascii="Arial" w:hAnsi="Arial" w:cs="Arial"/>
                          <w:bCs/>
                          <w:sz w:val="24"/>
                        </w:rPr>
                        <w:t>Kurra Sri Harsha</w:t>
                      </w:r>
                    </w:p>
                    <w:p w14:paraId="48DC9B63" w14:textId="2598CCBE"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 w:rsidR="00E35321">
                        <w:rPr>
                          <w:rFonts w:ascii="Arial" w:hAnsi="Arial" w:cs="Arial"/>
                          <w:bCs/>
                          <w:sz w:val="24"/>
                        </w:rPr>
                        <w:t>3111</w:t>
                      </w:r>
                      <w:r w:rsidR="00FD065A">
                        <w:rPr>
                          <w:rFonts w:ascii="Arial" w:hAnsi="Arial" w:cs="Arial"/>
                          <w:bCs/>
                          <w:sz w:val="24"/>
                        </w:rPr>
                        <w:t>85</w:t>
                      </w:r>
                    </w:p>
                    <w:p w14:paraId="48DC9B64" w14:textId="19D31E09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>Sorting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780"/>
        <w:gridCol w:w="1619"/>
        <w:gridCol w:w="1904"/>
        <w:gridCol w:w="2685"/>
      </w:tblGrid>
      <w:tr w:rsidR="00503D7B" w:rsidRPr="00553962" w14:paraId="48DC9A58" w14:textId="77777777" w:rsidTr="0093214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59" w14:textId="2753E03C"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48DC9A5A" w14:textId="4874C2DD" w:rsidR="002979C3" w:rsidRPr="00B96BE2" w:rsidRDefault="00E35321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04-04-2021</w:t>
            </w:r>
          </w:p>
        </w:tc>
        <w:tc>
          <w:tcPr>
            <w:tcW w:w="863" w:type="pct"/>
            <w:vAlign w:val="center"/>
          </w:tcPr>
          <w:p w14:paraId="48DC9A5B" w14:textId="4FCBCD60" w:rsidR="001B4CE7" w:rsidRPr="007B3ACD" w:rsidRDefault="00E35321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Kurra Sri Harsha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FD065A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F3106" w14:textId="77777777" w:rsidR="00464883" w:rsidRDefault="00464883" w:rsidP="006A582B">
      <w:r>
        <w:separator/>
      </w:r>
    </w:p>
  </w:endnote>
  <w:endnote w:type="continuationSeparator" w:id="0">
    <w:p w14:paraId="0D25A639" w14:textId="77777777" w:rsidR="00464883" w:rsidRDefault="00464883" w:rsidP="006A582B">
      <w:r>
        <w:continuationSeparator/>
      </w:r>
    </w:p>
  </w:endnote>
  <w:endnote w:type="continuationNotice" w:id="1">
    <w:p w14:paraId="13A93B64" w14:textId="77777777" w:rsidR="00464883" w:rsidRDefault="004648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BEA1EB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F8693" w14:textId="77777777" w:rsidR="00464883" w:rsidRDefault="00464883" w:rsidP="006A582B">
      <w:r>
        <w:separator/>
      </w:r>
    </w:p>
  </w:footnote>
  <w:footnote w:type="continuationSeparator" w:id="0">
    <w:p w14:paraId="7B951C96" w14:textId="77777777" w:rsidR="00464883" w:rsidRDefault="00464883" w:rsidP="006A582B">
      <w:r>
        <w:continuationSeparator/>
      </w:r>
    </w:p>
  </w:footnote>
  <w:footnote w:type="continuationNotice" w:id="1">
    <w:p w14:paraId="3B2280CA" w14:textId="77777777" w:rsidR="00464883" w:rsidRDefault="004648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5321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065A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6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sowmi k</cp:lastModifiedBy>
  <cp:revision>5</cp:revision>
  <cp:lastPrinted>2014-03-29T07:34:00Z</cp:lastPrinted>
  <dcterms:created xsi:type="dcterms:W3CDTF">2021-04-13T06:37:00Z</dcterms:created>
  <dcterms:modified xsi:type="dcterms:W3CDTF">2021-07-04T17:46:00Z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